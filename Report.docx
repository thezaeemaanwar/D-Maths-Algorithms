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5B114" w14:textId="079EF742" w:rsidR="0022687B" w:rsidRPr="0022687B" w:rsidRDefault="0022687B" w:rsidP="00224640">
      <w:pPr>
        <w:pStyle w:val="Title"/>
        <w:rPr>
          <w:rStyle w:val="Emphasis"/>
          <w:sz w:val="96"/>
          <w:szCs w:val="96"/>
        </w:rPr>
      </w:pPr>
      <w:r w:rsidRPr="0022687B">
        <w:rPr>
          <w:rStyle w:val="Emphasis"/>
          <w:sz w:val="96"/>
          <w:szCs w:val="96"/>
        </w:rPr>
        <w:t>Discrete Math</w:t>
      </w:r>
    </w:p>
    <w:p w14:paraId="4CAD5141" w14:textId="77777777" w:rsidR="0022687B" w:rsidRDefault="0022687B" w:rsidP="00224640">
      <w:pPr>
        <w:pStyle w:val="Title"/>
        <w:rPr>
          <w:sz w:val="96"/>
          <w:szCs w:val="96"/>
        </w:rPr>
      </w:pPr>
      <w:r w:rsidRPr="0022687B">
        <w:rPr>
          <w:rStyle w:val="Emphasis"/>
          <w:sz w:val="96"/>
          <w:szCs w:val="96"/>
        </w:rPr>
        <w:t>Main project</w:t>
      </w:r>
      <w:r w:rsidR="00224640" w:rsidRPr="0022687B">
        <w:rPr>
          <w:sz w:val="96"/>
          <w:szCs w:val="96"/>
        </w:rPr>
        <w:t xml:space="preserve"> </w:t>
      </w:r>
    </w:p>
    <w:p w14:paraId="476C7805" w14:textId="375ED8BB" w:rsidR="002E626B" w:rsidRPr="0022687B" w:rsidRDefault="00887AC8" w:rsidP="00224640">
      <w:pPr>
        <w:pStyle w:val="Title"/>
        <w:rPr>
          <w:sz w:val="96"/>
          <w:szCs w:val="96"/>
        </w:rPr>
      </w:pPr>
      <w:sdt>
        <w:sdtPr>
          <w:rPr>
            <w:sz w:val="96"/>
            <w:szCs w:val="96"/>
          </w:rPr>
          <w:id w:val="-816103212"/>
          <w:placeholder>
            <w:docPart w:val="32F21AA6862F402D8A2FEE34ADDD4DE4"/>
          </w:placeholder>
          <w:temporary/>
          <w:showingPlcHdr/>
          <w15:appearance w15:val="hidden"/>
        </w:sdtPr>
        <w:sdtEndPr/>
        <w:sdtContent>
          <w:r w:rsidR="00224640" w:rsidRPr="0022687B">
            <w:rPr>
              <w:sz w:val="96"/>
              <w:szCs w:val="96"/>
            </w:rPr>
            <w:t>Report</w:t>
          </w:r>
        </w:sdtContent>
      </w:sdt>
    </w:p>
    <w:p w14:paraId="269CD40A" w14:textId="77777777" w:rsidR="00C31B26" w:rsidRPr="000040C5" w:rsidRDefault="00887AC8" w:rsidP="00224640">
      <w:pPr>
        <w:pStyle w:val="CoverHead1"/>
      </w:pPr>
      <w:sdt>
        <w:sdtPr>
          <w:id w:val="-30888360"/>
          <w:placeholder>
            <w:docPart w:val="4EE6D0CD4C184AA0AC0CE1D323ED7A0C"/>
          </w:placeholder>
          <w:temporary/>
          <w:showingPlcHdr/>
          <w15:appearance w15:val="hidden"/>
        </w:sdtPr>
        <w:sdtEndPr/>
        <w:sdtContent>
          <w:r w:rsidR="00224640" w:rsidRPr="000040C5">
            <w:t>Student:</w:t>
          </w:r>
        </w:sdtContent>
      </w:sdt>
    </w:p>
    <w:p w14:paraId="697F43C5" w14:textId="77777777" w:rsidR="00C31B26" w:rsidRPr="000040C5" w:rsidRDefault="00887AC8" w:rsidP="00224640">
      <w:pPr>
        <w:pStyle w:val="CoverHead2"/>
      </w:pPr>
      <w:sdt>
        <w:sdtPr>
          <w:id w:val="-1499957330"/>
          <w:placeholder>
            <w:docPart w:val="6278F0D223D54159B224AA631D2E9498"/>
          </w:placeholder>
          <w:temporary/>
          <w:showingPlcHdr/>
          <w15:appearance w15:val="hidden"/>
        </w:sdtPr>
        <w:sdtEndPr/>
        <w:sdtContent>
          <w:r w:rsidR="00224640" w:rsidRPr="000040C5">
            <w:t>John Carter</w:t>
          </w:r>
        </w:sdtContent>
      </w:sdt>
    </w:p>
    <w:p w14:paraId="5257C8FD" w14:textId="77777777" w:rsidR="00224640" w:rsidRPr="000040C5" w:rsidRDefault="00887AC8" w:rsidP="00224640">
      <w:pPr>
        <w:pStyle w:val="CoverHead1"/>
      </w:pPr>
      <w:sdt>
        <w:sdtPr>
          <w:id w:val="-978144679"/>
          <w:placeholder>
            <w:docPart w:val="32424DD7041349519AD2AFAF7A9EFA8D"/>
          </w:placeholder>
          <w:temporary/>
          <w:showingPlcHdr/>
          <w15:appearance w15:val="hidden"/>
        </w:sdtPr>
        <w:sdtEndPr/>
        <w:sdtContent>
          <w:r w:rsidR="00224640" w:rsidRPr="000040C5">
            <w:t>Teacher:</w:t>
          </w:r>
        </w:sdtContent>
      </w:sdt>
    </w:p>
    <w:p w14:paraId="0CC66562" w14:textId="77777777" w:rsidR="00EB6826" w:rsidRPr="000040C5" w:rsidRDefault="00887AC8" w:rsidP="006C67DE">
      <w:pPr>
        <w:pStyle w:val="CoverHead2"/>
      </w:pPr>
      <w:sdt>
        <w:sdtPr>
          <w:id w:val="1517037094"/>
          <w:placeholder>
            <w:docPart w:val="29A81EDD218E432CB33805E3CB934BBF"/>
          </w:placeholder>
          <w:temporary/>
          <w:showingPlcHdr/>
          <w15:appearance w15:val="hidden"/>
        </w:sdtPr>
        <w:sdtEndPr/>
        <w:sdtContent>
          <w:r w:rsidR="006C67DE" w:rsidRPr="000040C5">
            <w:t>Bella Nicolson</w:t>
          </w:r>
        </w:sdtContent>
      </w:sdt>
    </w:p>
    <w:p w14:paraId="322C216A" w14:textId="77777777" w:rsidR="00224640" w:rsidRPr="000040C5" w:rsidRDefault="00887AC8" w:rsidP="00224640">
      <w:pPr>
        <w:pStyle w:val="CoverHead1"/>
      </w:pPr>
      <w:sdt>
        <w:sdtPr>
          <w:id w:val="-1976748250"/>
          <w:placeholder>
            <w:docPart w:val="2CE00B3C376744AF98F11BC96C801627"/>
          </w:placeholder>
          <w:temporary/>
          <w:showingPlcHdr/>
          <w15:appearance w15:val="hidden"/>
        </w:sdtPr>
        <w:sdtEndPr/>
        <w:sdtContent>
          <w:r w:rsidR="00224640" w:rsidRPr="000040C5">
            <w:t>Course:</w:t>
          </w:r>
        </w:sdtContent>
      </w:sdt>
    </w:p>
    <w:p w14:paraId="620ABDEA" w14:textId="05FAA4C2" w:rsidR="00EB6826" w:rsidRPr="000040C5" w:rsidRDefault="00887AC8" w:rsidP="00224640">
      <w:pPr>
        <w:pStyle w:val="CoverHead2"/>
      </w:pPr>
      <w:sdt>
        <w:sdtPr>
          <w:alias w:val="Title"/>
          <w:tag w:val=""/>
          <w:id w:val="-1762127408"/>
          <w:placeholder>
            <w:docPart w:val="5F46FD7852584CD1B14A2D62F3B53EC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2687B">
            <w:t>Discrete Mathematics</w:t>
          </w:r>
        </w:sdtContent>
      </w:sdt>
    </w:p>
    <w:p w14:paraId="5124B51D" w14:textId="77777777" w:rsidR="00EB6826" w:rsidRPr="000040C5" w:rsidRDefault="00EB6826" w:rsidP="008606AB">
      <w:r w:rsidRPr="000040C5">
        <w:br w:type="page"/>
      </w:r>
    </w:p>
    <w:p w14:paraId="08450416" w14:textId="42CF7933" w:rsidR="00EB6826" w:rsidRPr="0022687B" w:rsidRDefault="0022687B" w:rsidP="00D8227D">
      <w:pPr>
        <w:pStyle w:val="Heading1"/>
        <w:rPr>
          <w:sz w:val="56"/>
          <w:szCs w:val="56"/>
        </w:rPr>
      </w:pPr>
      <w:r w:rsidRPr="0022687B">
        <w:rPr>
          <w:sz w:val="56"/>
          <w:szCs w:val="56"/>
        </w:rPr>
        <w:lastRenderedPageBreak/>
        <w:t xml:space="preserve">Program 01: </w:t>
      </w:r>
      <w:r w:rsidRPr="0022687B">
        <w:rPr>
          <w:rStyle w:val="Emphasis"/>
          <w:sz w:val="56"/>
          <w:szCs w:val="56"/>
        </w:rPr>
        <w:t>Prime</w:t>
      </w:r>
      <w:r w:rsidRPr="0022687B">
        <w:rPr>
          <w:sz w:val="56"/>
          <w:szCs w:val="56"/>
        </w:rPr>
        <w:t xml:space="preserve"> </w:t>
      </w:r>
      <w:r w:rsidRPr="0022687B">
        <w:rPr>
          <w:color w:val="4472C4" w:themeColor="accent1"/>
          <w:sz w:val="56"/>
          <w:szCs w:val="56"/>
        </w:rPr>
        <w:t>Factorization</w:t>
      </w:r>
    </w:p>
    <w:p w14:paraId="1987E2D6" w14:textId="77777777" w:rsidR="003C7066" w:rsidRDefault="003C7066" w:rsidP="003C7066">
      <w:r w:rsidRPr="003C7066">
        <w:rPr>
          <w:b/>
          <w:bCs/>
        </w:rPr>
        <w:t>Input</w:t>
      </w:r>
      <w:r>
        <w:t>: 30</w:t>
      </w:r>
    </w:p>
    <w:p w14:paraId="0D15F8C6" w14:textId="77777777" w:rsidR="003C7066" w:rsidRDefault="003C7066" w:rsidP="003C7066">
      <w:r w:rsidRPr="003C7066">
        <w:rPr>
          <w:b/>
          <w:bCs/>
        </w:rPr>
        <w:t>Output</w:t>
      </w:r>
      <w:r>
        <w:t xml:space="preserve">: </w:t>
      </w:r>
      <w:r w:rsidRPr="0022687B">
        <w:t xml:space="preserve">[ 2, 3, </w:t>
      </w:r>
      <w:proofErr w:type="gramStart"/>
      <w:r w:rsidRPr="0022687B">
        <w:t>5 ]</w:t>
      </w:r>
      <w:proofErr w:type="gramEnd"/>
    </w:p>
    <w:p w14:paraId="6A98DE3D" w14:textId="036F0E56" w:rsidR="003C7066" w:rsidRDefault="003C7066" w:rsidP="003C7066">
      <w:r w:rsidRPr="003C7066">
        <w:rPr>
          <w:b/>
          <w:bCs/>
        </w:rPr>
        <w:t>Input</w:t>
      </w:r>
      <w:r>
        <w:t>:</w:t>
      </w:r>
      <w:r>
        <w:t xml:space="preserve"> 31</w:t>
      </w:r>
    </w:p>
    <w:p w14:paraId="0592C4AC" w14:textId="53609817" w:rsidR="003C7066" w:rsidRDefault="003C7066" w:rsidP="003C7066">
      <w:r w:rsidRPr="003C7066">
        <w:rPr>
          <w:b/>
          <w:bCs/>
        </w:rPr>
        <w:t>Output</w:t>
      </w:r>
      <w:r>
        <w:t xml:space="preserve">: </w:t>
      </w:r>
      <w:r>
        <w:t xml:space="preserve">[ </w:t>
      </w:r>
      <w:proofErr w:type="gramStart"/>
      <w:r>
        <w:t>31 ]</w:t>
      </w:r>
      <w:proofErr w:type="gramEnd"/>
    </w:p>
    <w:p w14:paraId="6A8FAD49" w14:textId="2470271F" w:rsidR="003C7066" w:rsidRDefault="003C7066" w:rsidP="003C7066">
      <w:r w:rsidRPr="003C7066">
        <w:rPr>
          <w:b/>
          <w:bCs/>
        </w:rPr>
        <w:t>Input</w:t>
      </w:r>
      <w:r>
        <w:t>:</w:t>
      </w:r>
      <w:r>
        <w:t xml:space="preserve"> 487</w:t>
      </w:r>
    </w:p>
    <w:p w14:paraId="24F7A934" w14:textId="0AC65D21" w:rsidR="003C7066" w:rsidRDefault="003C7066" w:rsidP="003C7066">
      <w:r w:rsidRPr="003C7066">
        <w:rPr>
          <w:b/>
          <w:bCs/>
        </w:rPr>
        <w:t>Output</w:t>
      </w:r>
      <w:r>
        <w:t xml:space="preserve">: </w:t>
      </w:r>
      <w:r w:rsidRPr="003C7066">
        <w:t xml:space="preserve">[ </w:t>
      </w:r>
      <w:proofErr w:type="gramStart"/>
      <w:r w:rsidRPr="003C7066">
        <w:t>487 ]</w:t>
      </w:r>
      <w:proofErr w:type="gramEnd"/>
    </w:p>
    <w:p w14:paraId="7CB7BC36" w14:textId="5E48AD43" w:rsidR="003C7066" w:rsidRDefault="003C7066" w:rsidP="003C7066">
      <w:r w:rsidRPr="003C7066">
        <w:rPr>
          <w:b/>
          <w:bCs/>
        </w:rPr>
        <w:t>Input</w:t>
      </w:r>
      <w:r>
        <w:t>:</w:t>
      </w:r>
      <w:r>
        <w:t xml:space="preserve"> </w:t>
      </w:r>
      <w:r>
        <w:t>8893</w:t>
      </w:r>
    </w:p>
    <w:p w14:paraId="2FBC4FBD" w14:textId="58EF9CFC" w:rsidR="003C7066" w:rsidRDefault="003C7066" w:rsidP="003C7066">
      <w:r w:rsidRPr="003C7066">
        <w:rPr>
          <w:b/>
          <w:bCs/>
        </w:rPr>
        <w:t>Output</w:t>
      </w:r>
      <w:r>
        <w:t xml:space="preserve">: </w:t>
      </w:r>
      <w:r w:rsidRPr="003C7066">
        <w:t xml:space="preserve">[ </w:t>
      </w:r>
      <w:proofErr w:type="gramStart"/>
      <w:r w:rsidRPr="003C7066">
        <w:t>8893 ]</w:t>
      </w:r>
      <w:proofErr w:type="gramEnd"/>
    </w:p>
    <w:p w14:paraId="0B4FB241" w14:textId="6EA4651C" w:rsidR="003C7066" w:rsidRDefault="003C7066" w:rsidP="003C7066">
      <w:r w:rsidRPr="003C7066">
        <w:rPr>
          <w:b/>
          <w:bCs/>
        </w:rPr>
        <w:t>Input</w:t>
      </w:r>
      <w:r>
        <w:t>:</w:t>
      </w:r>
      <w:r>
        <w:t xml:space="preserve"> </w:t>
      </w:r>
      <w:r>
        <w:t>987654323</w:t>
      </w:r>
    </w:p>
    <w:p w14:paraId="0B762475" w14:textId="1D505DAB" w:rsidR="003C7066" w:rsidRDefault="003C7066" w:rsidP="003C7066">
      <w:r w:rsidRPr="003C7066">
        <w:rPr>
          <w:b/>
          <w:bCs/>
        </w:rPr>
        <w:t>Output</w:t>
      </w:r>
      <w:r>
        <w:t xml:space="preserve">: </w:t>
      </w:r>
      <w:r w:rsidRPr="003C7066">
        <w:t xml:space="preserve">[ </w:t>
      </w:r>
      <w:proofErr w:type="gramStart"/>
      <w:r w:rsidRPr="003C7066">
        <w:t>987654323 ]</w:t>
      </w:r>
      <w:proofErr w:type="gramEnd"/>
    </w:p>
    <w:p w14:paraId="58DDE465" w14:textId="259D3F7F" w:rsidR="003C7066" w:rsidRDefault="003C7066" w:rsidP="003C7066">
      <w:r w:rsidRPr="003C7066">
        <w:rPr>
          <w:b/>
          <w:bCs/>
        </w:rPr>
        <w:t>Input</w:t>
      </w:r>
      <w:r>
        <w:t>:</w:t>
      </w:r>
      <w:r>
        <w:t xml:space="preserve"> </w:t>
      </w:r>
      <w:r>
        <w:t>131317171919</w:t>
      </w:r>
    </w:p>
    <w:p w14:paraId="538FD699" w14:textId="397977A7" w:rsidR="003C7066" w:rsidRDefault="003C7066" w:rsidP="003C7066">
      <w:r w:rsidRPr="003C7066">
        <w:rPr>
          <w:b/>
          <w:bCs/>
        </w:rPr>
        <w:t>Output</w:t>
      </w:r>
      <w:r>
        <w:t xml:space="preserve">: </w:t>
      </w:r>
      <w:r w:rsidRPr="003C7066">
        <w:t xml:space="preserve">[ 19, 19, 101, </w:t>
      </w:r>
      <w:proofErr w:type="gramStart"/>
      <w:r w:rsidRPr="003C7066">
        <w:t>3601579 ]</w:t>
      </w:r>
      <w:proofErr w:type="gramEnd"/>
    </w:p>
    <w:p w14:paraId="2A38DDA5" w14:textId="2E00120B" w:rsidR="003C7066" w:rsidRDefault="003C7066" w:rsidP="003C7066">
      <w:pPr>
        <w:pStyle w:val="Heading1"/>
        <w:rPr>
          <w:rStyle w:val="Emphasis"/>
          <w:sz w:val="56"/>
          <w:szCs w:val="56"/>
        </w:rPr>
      </w:pPr>
      <w:r w:rsidRPr="0022687B">
        <w:rPr>
          <w:sz w:val="56"/>
          <w:szCs w:val="56"/>
        </w:rPr>
        <w:t>Program 0</w:t>
      </w:r>
      <w:r>
        <w:rPr>
          <w:sz w:val="56"/>
          <w:szCs w:val="56"/>
        </w:rPr>
        <w:t>2</w:t>
      </w:r>
      <w:r w:rsidRPr="0022687B">
        <w:rPr>
          <w:sz w:val="56"/>
          <w:szCs w:val="56"/>
        </w:rPr>
        <w:t xml:space="preserve">: </w:t>
      </w:r>
      <w:r>
        <w:rPr>
          <w:rStyle w:val="Emphasis"/>
          <w:sz w:val="56"/>
          <w:szCs w:val="56"/>
        </w:rPr>
        <w:t>Extended Euclidean Algorithm</w:t>
      </w:r>
    </w:p>
    <w:p w14:paraId="53C1056A" w14:textId="32BB9C67" w:rsidR="003C7066" w:rsidRPr="003C7066" w:rsidRDefault="003C7066" w:rsidP="003C7066">
      <w:pPr>
        <w:pStyle w:val="Heading2"/>
        <w:jc w:val="center"/>
      </w:pPr>
      <w:r>
        <w:t>(</w:t>
      </w:r>
      <w:proofErr w:type="spellStart"/>
      <w:r>
        <w:t>i</w:t>
      </w:r>
      <w:proofErr w:type="spellEnd"/>
      <w:r>
        <w:t>.)</w:t>
      </w:r>
    </w:p>
    <w:p w14:paraId="7E4B646C" w14:textId="77777777" w:rsidR="003C7066" w:rsidRDefault="003C7066" w:rsidP="003C7066">
      <w:r>
        <w:rPr>
          <w:b/>
          <w:bCs/>
        </w:rPr>
        <w:t>Input:</w:t>
      </w:r>
      <w:r>
        <w:t xml:space="preserve"> </w:t>
      </w:r>
      <w:r>
        <w:t xml:space="preserve"> </w:t>
      </w:r>
    </w:p>
    <w:p w14:paraId="0B3907B1" w14:textId="02FEA6A3" w:rsidR="003C7066" w:rsidRPr="003C7066" w:rsidRDefault="003C7066" w:rsidP="003C7066">
      <w:pPr>
        <w:ind w:firstLine="720"/>
      </w:pPr>
      <w:r>
        <w:t>a = 8359, b = 4962</w:t>
      </w:r>
    </w:p>
    <w:p w14:paraId="0CE76E0E" w14:textId="77777777" w:rsidR="003C7066" w:rsidRDefault="003C7066" w:rsidP="003C7066">
      <w:r>
        <w:rPr>
          <w:b/>
          <w:bCs/>
        </w:rPr>
        <w:t>Output:</w:t>
      </w:r>
      <w:r>
        <w:t xml:space="preserve"> </w:t>
      </w:r>
    </w:p>
    <w:p w14:paraId="2DF81287" w14:textId="33D4FC7F" w:rsidR="003C7066" w:rsidRDefault="003C7066" w:rsidP="003C7066">
      <w:pPr>
        <w:ind w:left="720"/>
      </w:pPr>
      <w:r>
        <w:t>GCD (8359 ,4962) = 1</w:t>
      </w:r>
    </w:p>
    <w:p w14:paraId="20EB8A34" w14:textId="77777777" w:rsidR="003C7066" w:rsidRDefault="003C7066" w:rsidP="003C7066">
      <w:pPr>
        <w:ind w:left="720"/>
      </w:pPr>
      <w:r>
        <w:t>x = -1877</w:t>
      </w:r>
    </w:p>
    <w:p w14:paraId="25E8CBAC" w14:textId="0721B979" w:rsidR="003C7066" w:rsidRPr="003C7066" w:rsidRDefault="003C7066" w:rsidP="003C7066">
      <w:pPr>
        <w:ind w:left="720"/>
      </w:pPr>
      <w:r>
        <w:t>y = 3162</w:t>
      </w:r>
    </w:p>
    <w:p w14:paraId="6EDA4C10" w14:textId="2D587FB2" w:rsidR="003C7066" w:rsidRDefault="003C7066" w:rsidP="003C7066">
      <w:r>
        <w:rPr>
          <w:b/>
          <w:bCs/>
        </w:rPr>
        <w:t>Input:</w:t>
      </w:r>
      <w:r>
        <w:t xml:space="preserve"> </w:t>
      </w:r>
    </w:p>
    <w:p w14:paraId="37278ED4" w14:textId="4356D9E9" w:rsidR="003C7066" w:rsidRPr="003C7066" w:rsidRDefault="003C7066" w:rsidP="003C7066">
      <w:r>
        <w:tab/>
      </w:r>
      <w:r w:rsidRPr="003C7066">
        <w:rPr>
          <w:iCs/>
        </w:rPr>
        <w:t>a</w:t>
      </w:r>
      <w:r>
        <w:t xml:space="preserve"> = 95,243,</w:t>
      </w:r>
      <w:r>
        <w:t xml:space="preserve"> </w:t>
      </w:r>
      <w:r w:rsidRPr="003C7066">
        <w:rPr>
          <w:iCs/>
        </w:rPr>
        <w:t>b</w:t>
      </w:r>
      <w:r>
        <w:t xml:space="preserve"> = 24,138</w:t>
      </w:r>
    </w:p>
    <w:p w14:paraId="5E76C725" w14:textId="77777777" w:rsidR="003C7066" w:rsidRDefault="003C7066" w:rsidP="003C7066">
      <w:pPr>
        <w:rPr>
          <w:b/>
          <w:bCs/>
        </w:rPr>
      </w:pPr>
    </w:p>
    <w:p w14:paraId="47A50610" w14:textId="626BD928" w:rsidR="003C7066" w:rsidRDefault="003C7066" w:rsidP="003C7066">
      <w:r>
        <w:rPr>
          <w:b/>
          <w:bCs/>
        </w:rPr>
        <w:lastRenderedPageBreak/>
        <w:t>Output:</w:t>
      </w:r>
      <w:r>
        <w:t xml:space="preserve"> </w:t>
      </w:r>
    </w:p>
    <w:p w14:paraId="43B3CE92" w14:textId="77777777" w:rsidR="003C7066" w:rsidRDefault="003C7066" w:rsidP="003C7066">
      <w:r>
        <w:tab/>
      </w:r>
      <w:r>
        <w:t>GCD (95243 ,24138) = 1</w:t>
      </w:r>
    </w:p>
    <w:p w14:paraId="6408A1A9" w14:textId="77777777" w:rsidR="003C7066" w:rsidRDefault="003C7066" w:rsidP="003C7066">
      <w:pPr>
        <w:ind w:left="720"/>
      </w:pPr>
      <w:r>
        <w:t>x = 461</w:t>
      </w:r>
    </w:p>
    <w:p w14:paraId="748A17A6" w14:textId="3A2EBC71" w:rsidR="003C7066" w:rsidRPr="003C7066" w:rsidRDefault="003C7066" w:rsidP="003C7066">
      <w:pPr>
        <w:ind w:left="720"/>
      </w:pPr>
      <w:r>
        <w:t>y = -1819</w:t>
      </w:r>
    </w:p>
    <w:p w14:paraId="028119DB" w14:textId="5A071766" w:rsidR="003C7066" w:rsidRDefault="003C7066" w:rsidP="003C7066">
      <w:pPr>
        <w:pStyle w:val="Heading2"/>
        <w:jc w:val="center"/>
      </w:pPr>
      <w:r>
        <w:t>(ii.)</w:t>
      </w:r>
    </w:p>
    <w:p w14:paraId="5D198FF3" w14:textId="276F46DD" w:rsidR="003C7066" w:rsidRPr="003C7066" w:rsidRDefault="003C7066" w:rsidP="003C7066">
      <w:r>
        <w:t>88243</w:t>
      </w:r>
      <w:r>
        <w:rPr>
          <w:i/>
        </w:rPr>
        <w:t>x</w:t>
      </w:r>
      <w:r>
        <w:t xml:space="preserve"> + 16947</w:t>
      </w:r>
      <w:r>
        <w:rPr>
          <w:i/>
        </w:rPr>
        <w:t>y</w:t>
      </w:r>
      <w:r>
        <w:t xml:space="preserve"> =1</w:t>
      </w:r>
    </w:p>
    <w:p w14:paraId="1FA4BA85" w14:textId="13FBD766" w:rsidR="003C7066" w:rsidRDefault="003C7066" w:rsidP="003C7066">
      <w:r>
        <w:rPr>
          <w:b/>
          <w:bCs/>
        </w:rPr>
        <w:t>Input:</w:t>
      </w:r>
      <w:r>
        <w:t xml:space="preserve"> </w:t>
      </w:r>
    </w:p>
    <w:p w14:paraId="3F832ED5" w14:textId="480E2D0D" w:rsidR="003C7066" w:rsidRPr="003C7066" w:rsidRDefault="003C7066" w:rsidP="003C7066">
      <w:r>
        <w:tab/>
        <w:t>a = 88243, b = 169</w:t>
      </w:r>
      <w:r w:rsidR="00075FA0">
        <w:t>47</w:t>
      </w:r>
    </w:p>
    <w:p w14:paraId="0D944E18" w14:textId="62E337D8" w:rsidR="003C7066" w:rsidRDefault="003C7066" w:rsidP="003C7066">
      <w:r>
        <w:rPr>
          <w:b/>
          <w:bCs/>
        </w:rPr>
        <w:t>Output:</w:t>
      </w:r>
      <w:r>
        <w:t xml:space="preserve"> </w:t>
      </w:r>
    </w:p>
    <w:p w14:paraId="761DD8FE" w14:textId="77777777" w:rsidR="00075FA0" w:rsidRDefault="00075FA0" w:rsidP="00075FA0">
      <w:r>
        <w:tab/>
      </w:r>
      <w:r>
        <w:t>x = -2372</w:t>
      </w:r>
    </w:p>
    <w:p w14:paraId="41E2376E" w14:textId="600B753C" w:rsidR="00075FA0" w:rsidRDefault="00075FA0" w:rsidP="00075FA0">
      <w:pPr>
        <w:ind w:firstLine="720"/>
      </w:pPr>
      <w:r>
        <w:t>y = 12351</w:t>
      </w:r>
    </w:p>
    <w:p w14:paraId="03F13352" w14:textId="095F3A0B" w:rsidR="00075FA0" w:rsidRPr="00075FA0" w:rsidRDefault="00075FA0" w:rsidP="00075FA0">
      <w:pPr>
        <w:pStyle w:val="Heading1"/>
        <w:rPr>
          <w:iCs/>
          <w:color w:val="4472C4" w:themeColor="accent1"/>
          <w:sz w:val="56"/>
          <w:szCs w:val="56"/>
        </w:rPr>
      </w:pPr>
      <w:r w:rsidRPr="0022687B">
        <w:rPr>
          <w:sz w:val="56"/>
          <w:szCs w:val="56"/>
        </w:rPr>
        <w:t>Program 0</w:t>
      </w:r>
      <w:r>
        <w:rPr>
          <w:sz w:val="56"/>
          <w:szCs w:val="56"/>
        </w:rPr>
        <w:t>3</w:t>
      </w:r>
      <w:r w:rsidRPr="0022687B">
        <w:rPr>
          <w:sz w:val="56"/>
          <w:szCs w:val="56"/>
        </w:rPr>
        <w:t xml:space="preserve">: </w:t>
      </w:r>
      <w:r>
        <w:rPr>
          <w:rStyle w:val="Emphasis"/>
          <w:sz w:val="56"/>
          <w:szCs w:val="56"/>
        </w:rPr>
        <w:t>RSA Encryption</w:t>
      </w:r>
    </w:p>
    <w:p w14:paraId="012486FE" w14:textId="45FA010C" w:rsidR="00075FA0" w:rsidRDefault="00075FA0" w:rsidP="00075FA0">
      <w:pPr>
        <w:pStyle w:val="Heading2"/>
        <w:jc w:val="center"/>
      </w:pPr>
      <w:r>
        <w:t>(</w:t>
      </w:r>
      <w:proofErr w:type="spellStart"/>
      <w:r>
        <w:t>i</w:t>
      </w:r>
      <w:proofErr w:type="spellEnd"/>
      <w:r>
        <w:t>.)</w:t>
      </w:r>
    </w:p>
    <w:p w14:paraId="5AC2A6D9" w14:textId="3D0422DF" w:rsidR="00075FA0" w:rsidRDefault="00075FA0" w:rsidP="00075FA0">
      <w:r>
        <w:rPr>
          <w:b/>
          <w:bCs/>
        </w:rPr>
        <w:t>Input:</w:t>
      </w:r>
      <w:r>
        <w:t xml:space="preserve"> </w:t>
      </w:r>
    </w:p>
    <w:p w14:paraId="62BA9795" w14:textId="07AE82AE" w:rsidR="00075FA0" w:rsidRPr="003C7066" w:rsidRDefault="00075FA0" w:rsidP="00075FA0">
      <w:r>
        <w:tab/>
      </w:r>
      <w:r>
        <w:rPr>
          <w:i/>
        </w:rPr>
        <w:t xml:space="preserve">P </w:t>
      </w:r>
      <w:r>
        <w:t xml:space="preserve">= 44, </w:t>
      </w:r>
      <w:r>
        <w:rPr>
          <w:i/>
        </w:rPr>
        <w:t>n</w:t>
      </w:r>
      <w:r>
        <w:t xml:space="preserve"> = 1,517, </w:t>
      </w:r>
      <w:r>
        <w:rPr>
          <w:i/>
        </w:rPr>
        <w:t>e</w:t>
      </w:r>
      <w:r>
        <w:t xml:space="preserve"> = 49</w:t>
      </w:r>
    </w:p>
    <w:p w14:paraId="7887C64B" w14:textId="77777777" w:rsidR="00075FA0" w:rsidRPr="003C7066" w:rsidRDefault="00075FA0" w:rsidP="00075FA0">
      <w:r>
        <w:rPr>
          <w:b/>
          <w:bCs/>
        </w:rPr>
        <w:t>Output:</w:t>
      </w:r>
      <w:r>
        <w:t xml:space="preserve"> </w:t>
      </w:r>
    </w:p>
    <w:p w14:paraId="329D61EE" w14:textId="0D9ACB53" w:rsidR="00075FA0" w:rsidRDefault="00075FA0" w:rsidP="00075FA0">
      <w:r>
        <w:tab/>
      </w:r>
      <w:r w:rsidRPr="00075FA0">
        <w:t>The cipher text is: 1069</w:t>
      </w:r>
    </w:p>
    <w:p w14:paraId="1D7A55C6" w14:textId="4BD0953E" w:rsidR="00075FA0" w:rsidRDefault="00075FA0" w:rsidP="00075FA0">
      <w:pPr>
        <w:pStyle w:val="Heading2"/>
        <w:jc w:val="center"/>
      </w:pPr>
      <w:r>
        <w:t>(i</w:t>
      </w:r>
      <w:r>
        <w:t>i</w:t>
      </w:r>
      <w:r>
        <w:t>.)</w:t>
      </w:r>
    </w:p>
    <w:p w14:paraId="0B963BA1" w14:textId="59305AB7" w:rsidR="00075FA0" w:rsidRPr="00075FA0" w:rsidRDefault="00075FA0" w:rsidP="00075FA0">
      <w:pPr>
        <w:rPr>
          <w:i/>
          <w:iCs/>
        </w:rPr>
      </w:pPr>
      <w:r>
        <w:rPr>
          <w:i/>
          <w:iCs/>
        </w:rPr>
        <w:t>Choose option 2 in RSA category for using primes.</w:t>
      </w:r>
    </w:p>
    <w:p w14:paraId="19EAC3D6" w14:textId="2F14F446" w:rsidR="00075FA0" w:rsidRDefault="00075FA0" w:rsidP="00075FA0">
      <w:pPr>
        <w:rPr>
          <w:b/>
          <w:bCs/>
        </w:rPr>
      </w:pPr>
      <w:r>
        <w:rPr>
          <w:b/>
          <w:bCs/>
        </w:rPr>
        <w:t>Input:</w:t>
      </w:r>
    </w:p>
    <w:p w14:paraId="00FA0236" w14:textId="13EADD2C" w:rsidR="00075FA0" w:rsidRDefault="00075FA0" w:rsidP="00075FA0">
      <w:r>
        <w:rPr>
          <w:b/>
          <w:bCs/>
        </w:rPr>
        <w:tab/>
        <w:t xml:space="preserve">Primes: </w:t>
      </w:r>
      <w:r>
        <w:rPr>
          <w:i/>
        </w:rPr>
        <w:t>p</w:t>
      </w:r>
      <w:r>
        <w:t xml:space="preserve"> = 153,817</w:t>
      </w:r>
      <w:r>
        <w:t>,</w:t>
      </w:r>
      <w:r>
        <w:t xml:space="preserve"> </w:t>
      </w:r>
      <w:r>
        <w:rPr>
          <w:i/>
        </w:rPr>
        <w:t>q</w:t>
      </w:r>
      <w:r>
        <w:t xml:space="preserve"> = 1,542,689</w:t>
      </w:r>
    </w:p>
    <w:p w14:paraId="7A96D73E" w14:textId="19773442" w:rsidR="00075FA0" w:rsidRDefault="00075FA0" w:rsidP="00075FA0">
      <w:pPr>
        <w:ind w:firstLine="720"/>
      </w:pPr>
      <w:r>
        <w:rPr>
          <w:b/>
          <w:bCs/>
          <w:iCs/>
        </w:rPr>
        <w:t>Exponent:</w:t>
      </w:r>
      <w:r>
        <w:rPr>
          <w:i/>
        </w:rPr>
        <w:t xml:space="preserve"> </w:t>
      </w:r>
      <w:r>
        <w:rPr>
          <w:i/>
        </w:rPr>
        <w:t>e</w:t>
      </w:r>
      <w:r>
        <w:t xml:space="preserve"> = 202, 404,606</w:t>
      </w:r>
    </w:p>
    <w:p w14:paraId="51EBFA72" w14:textId="2EC6D66B" w:rsidR="00075FA0" w:rsidRPr="00075FA0" w:rsidRDefault="00075FA0" w:rsidP="00075FA0">
      <w:pPr>
        <w:ind w:firstLine="720"/>
      </w:pPr>
      <w:r>
        <w:rPr>
          <w:b/>
          <w:bCs/>
          <w:iCs/>
        </w:rPr>
        <w:t>Plain Text:</w:t>
      </w:r>
      <w:r>
        <w:rPr>
          <w:i/>
        </w:rPr>
        <w:t xml:space="preserve"> </w:t>
      </w:r>
      <w:r>
        <w:rPr>
          <w:i/>
        </w:rPr>
        <w:t>P</w:t>
      </w:r>
      <w:r>
        <w:t xml:space="preserve"> = 888,999,000</w:t>
      </w:r>
    </w:p>
    <w:p w14:paraId="5E679CD1" w14:textId="1D1C89A2" w:rsidR="00075FA0" w:rsidRDefault="00075FA0" w:rsidP="00075FA0">
      <w:pPr>
        <w:rPr>
          <w:b/>
          <w:bCs/>
        </w:rPr>
      </w:pPr>
      <w:r>
        <w:rPr>
          <w:b/>
          <w:bCs/>
        </w:rPr>
        <w:t>Output:</w:t>
      </w:r>
    </w:p>
    <w:p w14:paraId="6AD8DF9E" w14:textId="3B15BAB9" w:rsidR="00075FA0" w:rsidRPr="00075FA0" w:rsidRDefault="00075FA0" w:rsidP="00075FA0">
      <w:r>
        <w:rPr>
          <w:b/>
          <w:bCs/>
        </w:rPr>
        <w:tab/>
      </w:r>
      <w:r w:rsidRPr="00075FA0">
        <w:t>The cipher text is: 825453345</w:t>
      </w:r>
    </w:p>
    <w:p w14:paraId="733C82A3" w14:textId="5E08B032" w:rsidR="00075FA0" w:rsidRPr="00075FA0" w:rsidRDefault="00075FA0" w:rsidP="00075FA0">
      <w:pPr>
        <w:pStyle w:val="Heading1"/>
        <w:rPr>
          <w:iCs/>
          <w:color w:val="4472C4" w:themeColor="accent1"/>
          <w:sz w:val="56"/>
          <w:szCs w:val="56"/>
        </w:rPr>
      </w:pPr>
      <w:r w:rsidRPr="0022687B">
        <w:rPr>
          <w:sz w:val="56"/>
          <w:szCs w:val="56"/>
        </w:rPr>
        <w:lastRenderedPageBreak/>
        <w:t>Program 0</w:t>
      </w:r>
      <w:r>
        <w:rPr>
          <w:sz w:val="56"/>
          <w:szCs w:val="56"/>
        </w:rPr>
        <w:t>4</w:t>
      </w:r>
      <w:r w:rsidRPr="0022687B">
        <w:rPr>
          <w:sz w:val="56"/>
          <w:szCs w:val="56"/>
        </w:rPr>
        <w:t xml:space="preserve">: </w:t>
      </w:r>
      <w:r>
        <w:rPr>
          <w:rStyle w:val="Emphasis"/>
          <w:sz w:val="56"/>
          <w:szCs w:val="56"/>
        </w:rPr>
        <w:t xml:space="preserve">RSA </w:t>
      </w:r>
      <w:r>
        <w:rPr>
          <w:rStyle w:val="Emphasis"/>
          <w:sz w:val="56"/>
          <w:szCs w:val="56"/>
        </w:rPr>
        <w:t>De</w:t>
      </w:r>
      <w:r>
        <w:rPr>
          <w:rStyle w:val="Emphasis"/>
          <w:sz w:val="56"/>
          <w:szCs w:val="56"/>
        </w:rPr>
        <w:t>cryption</w:t>
      </w:r>
    </w:p>
    <w:p w14:paraId="27DAAFFC" w14:textId="0A348C70" w:rsidR="0086114D" w:rsidRPr="0086114D" w:rsidRDefault="0086114D" w:rsidP="0086114D">
      <w:pPr>
        <w:pStyle w:val="Heading2"/>
        <w:jc w:val="center"/>
      </w:pPr>
      <w:r>
        <w:t>(</w:t>
      </w:r>
      <w:proofErr w:type="spellStart"/>
      <w:r>
        <w:t>i</w:t>
      </w:r>
      <w:proofErr w:type="spellEnd"/>
      <w:r>
        <w:t>.)</w:t>
      </w:r>
    </w:p>
    <w:p w14:paraId="47F7E0FB" w14:textId="77057808" w:rsidR="00075FA0" w:rsidRDefault="00075FA0" w:rsidP="00075FA0">
      <w:pPr>
        <w:rPr>
          <w:b/>
          <w:bCs/>
        </w:rPr>
      </w:pPr>
      <w:r>
        <w:rPr>
          <w:b/>
          <w:bCs/>
        </w:rPr>
        <w:t>Input:</w:t>
      </w:r>
    </w:p>
    <w:p w14:paraId="083CDDC4" w14:textId="081CEE8E" w:rsidR="00075FA0" w:rsidRPr="00075FA0" w:rsidRDefault="00075FA0" w:rsidP="00075FA0">
      <w:r>
        <w:rPr>
          <w:b/>
          <w:bCs/>
        </w:rPr>
        <w:tab/>
      </w:r>
      <w:r>
        <w:rPr>
          <w:i/>
        </w:rPr>
        <w:t xml:space="preserve">C </w:t>
      </w:r>
      <w:r>
        <w:t xml:space="preserve">= 1069, </w:t>
      </w:r>
      <w:r>
        <w:rPr>
          <w:i/>
        </w:rPr>
        <w:t>n</w:t>
      </w:r>
      <w:r>
        <w:t xml:space="preserve"> = 1,517 and </w:t>
      </w:r>
      <w:r>
        <w:rPr>
          <w:i/>
        </w:rPr>
        <w:t>d</w:t>
      </w:r>
      <w:r>
        <w:t xml:space="preserve"> = 529</w:t>
      </w:r>
    </w:p>
    <w:p w14:paraId="0B7EDBF9" w14:textId="58F883F1" w:rsidR="00075FA0" w:rsidRDefault="00075FA0" w:rsidP="00075FA0">
      <w:pPr>
        <w:rPr>
          <w:b/>
          <w:bCs/>
        </w:rPr>
      </w:pPr>
      <w:r>
        <w:rPr>
          <w:b/>
          <w:bCs/>
        </w:rPr>
        <w:t>Output:</w:t>
      </w:r>
    </w:p>
    <w:p w14:paraId="50EAA3E5" w14:textId="6E2D0E89" w:rsidR="00075FA0" w:rsidRPr="0086114D" w:rsidRDefault="00075FA0" w:rsidP="00075FA0">
      <w:r>
        <w:rPr>
          <w:b/>
          <w:bCs/>
        </w:rPr>
        <w:tab/>
      </w:r>
      <w:r w:rsidRPr="0086114D">
        <w:t>The plain text is: 44</w:t>
      </w:r>
    </w:p>
    <w:p w14:paraId="1CFC692D" w14:textId="38C8A988" w:rsidR="0086114D" w:rsidRDefault="0086114D" w:rsidP="0086114D">
      <w:pPr>
        <w:pStyle w:val="Heading2"/>
        <w:jc w:val="center"/>
      </w:pPr>
      <w:r>
        <w:t>(</w:t>
      </w:r>
      <w:r>
        <w:t>i</w:t>
      </w:r>
      <w:r>
        <w:t>i.)</w:t>
      </w:r>
    </w:p>
    <w:p w14:paraId="76D67322" w14:textId="1C0BD165" w:rsidR="00CB02F0" w:rsidRDefault="00583AEA" w:rsidP="00075FA0">
      <w:r>
        <w:t xml:space="preserve">As we know, </w:t>
      </w:r>
    </w:p>
    <w:p w14:paraId="6052083A" w14:textId="432B3EAD" w:rsidR="00154EB1" w:rsidRDefault="00583AEA" w:rsidP="00D064BC">
      <w:pPr>
        <w:ind w:left="1080"/>
      </w:pPr>
      <w:r>
        <w:t>ed</w:t>
      </w:r>
      <w:r w:rsidR="00154EB1" w:rsidRPr="00154EB1">
        <w:t xml:space="preserve"> </w:t>
      </w:r>
      <w:r w:rsidR="00154EB1">
        <w:t xml:space="preserve">mod </w:t>
      </w:r>
      <w:r w:rsidR="00154EB1" w:rsidRPr="00D064BC">
        <w:rPr>
          <w:rFonts w:cstheme="minorHAnsi"/>
        </w:rPr>
        <w:t>ɸ(</w:t>
      </w:r>
      <w:r w:rsidR="00154EB1">
        <w:t>n</w:t>
      </w:r>
      <w:r w:rsidR="00154EB1">
        <w:t>)</w:t>
      </w:r>
      <w:r>
        <w:t xml:space="preserve"> = 1 </w:t>
      </w:r>
    </w:p>
    <w:p w14:paraId="6D10565A" w14:textId="343F30BA" w:rsidR="00B90234" w:rsidRDefault="00B90234" w:rsidP="00D064BC">
      <w:pPr>
        <w:ind w:left="1080"/>
      </w:pPr>
      <w:r w:rsidRPr="00D064BC">
        <w:rPr>
          <w:rFonts w:cstheme="minorHAnsi"/>
        </w:rPr>
        <w:t>ɸ(</w:t>
      </w:r>
      <w:r>
        <w:t xml:space="preserve">n) = </w:t>
      </w:r>
      <w:r w:rsidRPr="00B90234">
        <w:rPr>
          <w:rFonts w:cstheme="minorHAnsi"/>
          <w:sz w:val="24"/>
          <w:szCs w:val="24"/>
          <w:shd w:val="clear" w:color="auto" w:fill="FFFFFF"/>
        </w:rPr>
        <w:t>237290097408</w:t>
      </w:r>
    </w:p>
    <w:p w14:paraId="03FC95AA" w14:textId="6E7D453B" w:rsidR="00565521" w:rsidRDefault="00CB02F0" w:rsidP="00CB02F0">
      <w:r>
        <w:t>so,</w:t>
      </w:r>
      <w:r>
        <w:tab/>
      </w:r>
    </w:p>
    <w:p w14:paraId="2CDED020" w14:textId="2486448F" w:rsidR="0075754D" w:rsidRPr="00583AEA" w:rsidRDefault="00154EB1" w:rsidP="00B90234">
      <w:r>
        <w:tab/>
      </w:r>
      <w:r w:rsidR="0075754D">
        <w:rPr>
          <w:rFonts w:cstheme="minorHAnsi"/>
        </w:rPr>
        <w:t>using extended Euclidean Algorithm,</w:t>
      </w:r>
      <w:r w:rsidR="00D064BC">
        <w:rPr>
          <w:rFonts w:cstheme="minorHAnsi"/>
        </w:rPr>
        <w:t xml:space="preserve"> I wrote a small piece of code, a method named private key which takes e and </w:t>
      </w:r>
      <w:r w:rsidR="00D064BC" w:rsidRPr="00D064BC">
        <w:rPr>
          <w:rFonts w:cstheme="minorHAnsi"/>
        </w:rPr>
        <w:t>ɸ(</w:t>
      </w:r>
      <w:r w:rsidR="00D064BC">
        <w:t>n)</w:t>
      </w:r>
      <w:r w:rsidR="00D064BC">
        <w:t xml:space="preserve"> as parameters and calculates d. </w:t>
      </w:r>
    </w:p>
    <w:p w14:paraId="0342CC1B" w14:textId="2C5B1461" w:rsidR="00075FA0" w:rsidRDefault="00075FA0" w:rsidP="00075FA0">
      <w:pPr>
        <w:rPr>
          <w:b/>
          <w:bCs/>
        </w:rPr>
      </w:pPr>
      <w:r>
        <w:rPr>
          <w:b/>
          <w:bCs/>
        </w:rPr>
        <w:t>Input:</w:t>
      </w:r>
    </w:p>
    <w:p w14:paraId="3D299DF0" w14:textId="54C985D1" w:rsidR="00E874AB" w:rsidRDefault="00E874AB" w:rsidP="00075FA0">
      <w:r>
        <w:rPr>
          <w:b/>
          <w:bCs/>
        </w:rPr>
        <w:tab/>
      </w:r>
      <w:r>
        <w:t xml:space="preserve"> C = </w:t>
      </w:r>
      <w:r w:rsidRPr="00075FA0">
        <w:t>825</w:t>
      </w:r>
      <w:r w:rsidR="00565521">
        <w:t>,</w:t>
      </w:r>
      <w:r w:rsidRPr="00075FA0">
        <w:t>453</w:t>
      </w:r>
      <w:r w:rsidR="00565521">
        <w:t>,</w:t>
      </w:r>
      <w:r w:rsidRPr="00075FA0">
        <w:t>345</w:t>
      </w:r>
    </w:p>
    <w:p w14:paraId="3978208E" w14:textId="417812E2" w:rsidR="00E874AB" w:rsidRDefault="00E874AB" w:rsidP="00075FA0">
      <w:r>
        <w:tab/>
        <w:t xml:space="preserve">d = </w:t>
      </w:r>
      <w:r w:rsidR="00EF2B7F">
        <w:t>4</w:t>
      </w:r>
      <w:r w:rsidR="00B90234">
        <w:t>,</w:t>
      </w:r>
      <w:r w:rsidR="00EF2B7F">
        <w:t>940</w:t>
      </w:r>
      <w:r w:rsidR="00B90234">
        <w:t>,</w:t>
      </w:r>
      <w:r w:rsidR="00EF2B7F">
        <w:t>599</w:t>
      </w:r>
      <w:r w:rsidR="00B90234">
        <w:t>,</w:t>
      </w:r>
      <w:r w:rsidR="00EF2B7F">
        <w:t>03</w:t>
      </w:r>
      <w:r w:rsidR="00B90234">
        <w:t>0</w:t>
      </w:r>
    </w:p>
    <w:p w14:paraId="2962BFD6" w14:textId="67CF4955" w:rsidR="00E874AB" w:rsidRPr="00E874AB" w:rsidRDefault="00E874AB" w:rsidP="00075FA0">
      <w:r>
        <w:tab/>
        <w:t xml:space="preserve">n = p x q = </w:t>
      </w:r>
      <w:r w:rsidRPr="00B90234">
        <w:rPr>
          <w:rFonts w:cstheme="minorHAnsi"/>
          <w:sz w:val="24"/>
          <w:szCs w:val="24"/>
          <w:shd w:val="clear" w:color="auto" w:fill="FFFFFF"/>
        </w:rPr>
        <w:t>237</w:t>
      </w:r>
      <w:r w:rsidR="00565521" w:rsidRPr="00B90234">
        <w:rPr>
          <w:rFonts w:cstheme="minorHAnsi"/>
          <w:sz w:val="24"/>
          <w:szCs w:val="24"/>
          <w:shd w:val="clear" w:color="auto" w:fill="FFFFFF"/>
        </w:rPr>
        <w:t>,</w:t>
      </w:r>
      <w:r w:rsidRPr="00B90234">
        <w:rPr>
          <w:rFonts w:cstheme="minorHAnsi"/>
          <w:sz w:val="24"/>
          <w:szCs w:val="24"/>
          <w:shd w:val="clear" w:color="auto" w:fill="FFFFFF"/>
        </w:rPr>
        <w:t>319</w:t>
      </w:r>
      <w:r w:rsidR="00565521" w:rsidRPr="00B90234">
        <w:rPr>
          <w:rFonts w:cstheme="minorHAnsi"/>
          <w:sz w:val="24"/>
          <w:szCs w:val="24"/>
          <w:shd w:val="clear" w:color="auto" w:fill="FFFFFF"/>
        </w:rPr>
        <w:t>,</w:t>
      </w:r>
      <w:r w:rsidRPr="00B90234">
        <w:rPr>
          <w:rFonts w:cstheme="minorHAnsi"/>
          <w:sz w:val="24"/>
          <w:szCs w:val="24"/>
          <w:shd w:val="clear" w:color="auto" w:fill="FFFFFF"/>
        </w:rPr>
        <w:t>480</w:t>
      </w:r>
      <w:r w:rsidR="00565521" w:rsidRPr="00B90234">
        <w:rPr>
          <w:rFonts w:cstheme="minorHAnsi"/>
          <w:sz w:val="24"/>
          <w:szCs w:val="24"/>
          <w:shd w:val="clear" w:color="auto" w:fill="FFFFFF"/>
        </w:rPr>
        <w:t>,</w:t>
      </w:r>
      <w:r w:rsidRPr="00B90234">
        <w:rPr>
          <w:rFonts w:cstheme="minorHAnsi"/>
          <w:sz w:val="24"/>
          <w:szCs w:val="24"/>
          <w:shd w:val="clear" w:color="auto" w:fill="FFFFFF"/>
        </w:rPr>
        <w:t>973</w:t>
      </w:r>
    </w:p>
    <w:p w14:paraId="349CCB1A" w14:textId="7A621226" w:rsidR="00075FA0" w:rsidRDefault="00075FA0" w:rsidP="00075FA0">
      <w:pPr>
        <w:rPr>
          <w:b/>
          <w:bCs/>
        </w:rPr>
      </w:pPr>
      <w:r>
        <w:rPr>
          <w:b/>
          <w:bCs/>
        </w:rPr>
        <w:t>Output:</w:t>
      </w:r>
    </w:p>
    <w:p w14:paraId="1F5F356A" w14:textId="7B7049B2" w:rsidR="00E874AB" w:rsidRPr="00565521" w:rsidRDefault="00E874AB" w:rsidP="00075FA0">
      <w:r>
        <w:rPr>
          <w:b/>
          <w:bCs/>
        </w:rPr>
        <w:tab/>
      </w:r>
      <w:r w:rsidR="00EF2B7F">
        <w:t>Exception</w:t>
      </w:r>
    </w:p>
    <w:p w14:paraId="051C9B87" w14:textId="446424F4" w:rsidR="0086114D" w:rsidRDefault="0086114D" w:rsidP="0086114D">
      <w:pPr>
        <w:pStyle w:val="Heading2"/>
        <w:jc w:val="center"/>
      </w:pPr>
      <w:r>
        <w:t>(</w:t>
      </w:r>
      <w:r>
        <w:t>ii</w:t>
      </w:r>
      <w:r>
        <w:t>i.)</w:t>
      </w:r>
    </w:p>
    <w:p w14:paraId="10F3DA7A" w14:textId="52F3E2E3" w:rsidR="00075FA0" w:rsidRPr="003C7066" w:rsidRDefault="00565521" w:rsidP="00B90234">
      <w:r>
        <w:tab/>
        <w:t xml:space="preserve">The decryption program does not work for Alice’s encrypted message because the public exponent generated was way too </w:t>
      </w:r>
      <w:r w:rsidR="00B90234">
        <w:t>larger</w:t>
      </w:r>
      <w:r w:rsidR="00EF2B7F">
        <w:t xml:space="preserve"> to be processed.</w:t>
      </w:r>
      <w:r w:rsidR="00B90234">
        <w:t xml:space="preserve"> There were so many possible combinations as the modulus was very large and computer got stuck in it.</w:t>
      </w:r>
    </w:p>
    <w:sectPr w:rsidR="00075FA0" w:rsidRPr="003C7066" w:rsidSect="00A06E32">
      <w:headerReference w:type="default" r:id="rId10"/>
      <w:footerReference w:type="default" r:id="rId11"/>
      <w:headerReference w:type="first" r:id="rId1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2EAE6" w14:textId="77777777" w:rsidR="00887AC8" w:rsidRDefault="00887AC8" w:rsidP="008606AB">
      <w:r>
        <w:separator/>
      </w:r>
    </w:p>
  </w:endnote>
  <w:endnote w:type="continuationSeparator" w:id="0">
    <w:p w14:paraId="25DFC22A" w14:textId="77777777" w:rsidR="00887AC8" w:rsidRDefault="00887AC8"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CEB17" w14:textId="454139E6" w:rsidR="008D187A" w:rsidRPr="00E81B4B" w:rsidRDefault="00887AC8" w:rsidP="00E81B4B">
    <w:pPr>
      <w:pStyle w:val="Footer"/>
    </w:pPr>
    <w:sdt>
      <w:sdtPr>
        <w:alias w:val="Title"/>
        <w:tag w:val=""/>
        <w:id w:val="-1461030722"/>
        <w:placeholder>
          <w:docPart w:val="FE425F2FA7334AF2AE13B382DA0E272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2687B">
          <w:t>Discrete Mathematics</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6455DCA3" wp14:editId="4CFE44A9">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A224ECE" id="Rectangle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6CA07" w14:textId="77777777" w:rsidR="00887AC8" w:rsidRDefault="00887AC8" w:rsidP="008606AB">
      <w:r>
        <w:separator/>
      </w:r>
    </w:p>
  </w:footnote>
  <w:footnote w:type="continuationSeparator" w:id="0">
    <w:p w14:paraId="07B0D8DE" w14:textId="77777777" w:rsidR="00887AC8" w:rsidRDefault="00887AC8"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5453"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671DF94A" wp14:editId="03F18A5E">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BABBF6F" id="Rectangle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F9CA9"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519CF35E" wp14:editId="0D312D2D">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7F4BB0A" id="Rectangle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34A7B"/>
    <w:multiLevelType w:val="hybridMultilevel"/>
    <w:tmpl w:val="147E6D4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9"/>
  </w:num>
  <w:num w:numId="5">
    <w:abstractNumId w:val="4"/>
  </w:num>
  <w:num w:numId="6">
    <w:abstractNumId w:val="5"/>
  </w:num>
  <w:num w:numId="7">
    <w:abstractNumId w:val="3"/>
  </w:num>
  <w:num w:numId="8">
    <w:abstractNumId w:val="8"/>
  </w:num>
  <w:num w:numId="9">
    <w:abstractNumId w:val="1"/>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7B"/>
    <w:rsid w:val="000040C5"/>
    <w:rsid w:val="0002791A"/>
    <w:rsid w:val="0003687F"/>
    <w:rsid w:val="000630AD"/>
    <w:rsid w:val="00075FA0"/>
    <w:rsid w:val="0009280B"/>
    <w:rsid w:val="00127647"/>
    <w:rsid w:val="001307F2"/>
    <w:rsid w:val="00154EB1"/>
    <w:rsid w:val="00157987"/>
    <w:rsid w:val="001F7E8C"/>
    <w:rsid w:val="00224640"/>
    <w:rsid w:val="0022687B"/>
    <w:rsid w:val="00233809"/>
    <w:rsid w:val="00240FC4"/>
    <w:rsid w:val="002521CA"/>
    <w:rsid w:val="002868AC"/>
    <w:rsid w:val="002E626B"/>
    <w:rsid w:val="003022AB"/>
    <w:rsid w:val="0030312F"/>
    <w:rsid w:val="003515DC"/>
    <w:rsid w:val="003C7066"/>
    <w:rsid w:val="003D656E"/>
    <w:rsid w:val="0046798E"/>
    <w:rsid w:val="004A20D6"/>
    <w:rsid w:val="004A38EC"/>
    <w:rsid w:val="004D14EE"/>
    <w:rsid w:val="004D6E68"/>
    <w:rsid w:val="004E39FD"/>
    <w:rsid w:val="004F260A"/>
    <w:rsid w:val="0052261B"/>
    <w:rsid w:val="00524BAE"/>
    <w:rsid w:val="00563311"/>
    <w:rsid w:val="00565521"/>
    <w:rsid w:val="0058022C"/>
    <w:rsid w:val="00583AEA"/>
    <w:rsid w:val="005979D4"/>
    <w:rsid w:val="005B2E47"/>
    <w:rsid w:val="005B34DF"/>
    <w:rsid w:val="005D7EFC"/>
    <w:rsid w:val="00615616"/>
    <w:rsid w:val="00654740"/>
    <w:rsid w:val="00671403"/>
    <w:rsid w:val="00692F0D"/>
    <w:rsid w:val="006C08BD"/>
    <w:rsid w:val="006C67DE"/>
    <w:rsid w:val="006E1E2D"/>
    <w:rsid w:val="006F544B"/>
    <w:rsid w:val="00720DC0"/>
    <w:rsid w:val="0074607A"/>
    <w:rsid w:val="0075754D"/>
    <w:rsid w:val="007B04B0"/>
    <w:rsid w:val="007D5A3F"/>
    <w:rsid w:val="0080749A"/>
    <w:rsid w:val="008606AB"/>
    <w:rsid w:val="0086114D"/>
    <w:rsid w:val="008831AD"/>
    <w:rsid w:val="00887AC8"/>
    <w:rsid w:val="008A0D41"/>
    <w:rsid w:val="008D187A"/>
    <w:rsid w:val="008D25F7"/>
    <w:rsid w:val="008F1B7F"/>
    <w:rsid w:val="008F4289"/>
    <w:rsid w:val="00943598"/>
    <w:rsid w:val="00950B0F"/>
    <w:rsid w:val="0098733A"/>
    <w:rsid w:val="009A5E7C"/>
    <w:rsid w:val="009F6597"/>
    <w:rsid w:val="00A0684D"/>
    <w:rsid w:val="00A06E32"/>
    <w:rsid w:val="00A32524"/>
    <w:rsid w:val="00A777EF"/>
    <w:rsid w:val="00A91398"/>
    <w:rsid w:val="00AB45CE"/>
    <w:rsid w:val="00AB60FA"/>
    <w:rsid w:val="00AD010B"/>
    <w:rsid w:val="00B26DBD"/>
    <w:rsid w:val="00B30030"/>
    <w:rsid w:val="00B4286F"/>
    <w:rsid w:val="00B5279B"/>
    <w:rsid w:val="00B71E3C"/>
    <w:rsid w:val="00B726D8"/>
    <w:rsid w:val="00B81AAE"/>
    <w:rsid w:val="00B90234"/>
    <w:rsid w:val="00B9660E"/>
    <w:rsid w:val="00BA15AE"/>
    <w:rsid w:val="00BB76A1"/>
    <w:rsid w:val="00C13772"/>
    <w:rsid w:val="00C16233"/>
    <w:rsid w:val="00C31B26"/>
    <w:rsid w:val="00C5543E"/>
    <w:rsid w:val="00C6208F"/>
    <w:rsid w:val="00C96E5D"/>
    <w:rsid w:val="00CB02F0"/>
    <w:rsid w:val="00CC0EDB"/>
    <w:rsid w:val="00CD01D6"/>
    <w:rsid w:val="00D05B00"/>
    <w:rsid w:val="00D064BC"/>
    <w:rsid w:val="00D27F37"/>
    <w:rsid w:val="00D359E1"/>
    <w:rsid w:val="00D54778"/>
    <w:rsid w:val="00D6410D"/>
    <w:rsid w:val="00D8227D"/>
    <w:rsid w:val="00DE2209"/>
    <w:rsid w:val="00DF799F"/>
    <w:rsid w:val="00E20E57"/>
    <w:rsid w:val="00E25ADD"/>
    <w:rsid w:val="00E81B4B"/>
    <w:rsid w:val="00E874AB"/>
    <w:rsid w:val="00EB6826"/>
    <w:rsid w:val="00EC7EB3"/>
    <w:rsid w:val="00ED7F81"/>
    <w:rsid w:val="00EF2B7F"/>
    <w:rsid w:val="00F005BB"/>
    <w:rsid w:val="00F026F3"/>
    <w:rsid w:val="00F03E09"/>
    <w:rsid w:val="00F04116"/>
    <w:rsid w:val="00F04CC8"/>
    <w:rsid w:val="00F45333"/>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C52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14D"/>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za\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2F21AA6862F402D8A2FEE34ADDD4DE4"/>
        <w:category>
          <w:name w:val="General"/>
          <w:gallery w:val="placeholder"/>
        </w:category>
        <w:types>
          <w:type w:val="bbPlcHdr"/>
        </w:types>
        <w:behaviors>
          <w:behavior w:val="content"/>
        </w:behaviors>
        <w:guid w:val="{D5EB535B-B35A-433B-B031-977BA6AFDD99}"/>
      </w:docPartPr>
      <w:docPartBody>
        <w:p w:rsidR="00000000" w:rsidRDefault="002870E7">
          <w:pPr>
            <w:pStyle w:val="32F21AA6862F402D8A2FEE34ADDD4DE4"/>
          </w:pPr>
          <w:r w:rsidRPr="000040C5">
            <w:t>Report</w:t>
          </w:r>
        </w:p>
      </w:docPartBody>
    </w:docPart>
    <w:docPart>
      <w:docPartPr>
        <w:name w:val="4EE6D0CD4C184AA0AC0CE1D323ED7A0C"/>
        <w:category>
          <w:name w:val="General"/>
          <w:gallery w:val="placeholder"/>
        </w:category>
        <w:types>
          <w:type w:val="bbPlcHdr"/>
        </w:types>
        <w:behaviors>
          <w:behavior w:val="content"/>
        </w:behaviors>
        <w:guid w:val="{7B6C8506-BB78-4937-8048-30485E2CD71F}"/>
      </w:docPartPr>
      <w:docPartBody>
        <w:p w:rsidR="00000000" w:rsidRDefault="002870E7">
          <w:pPr>
            <w:pStyle w:val="4EE6D0CD4C184AA0AC0CE1D323ED7A0C"/>
          </w:pPr>
          <w:r w:rsidRPr="000040C5">
            <w:t>Student:</w:t>
          </w:r>
        </w:p>
      </w:docPartBody>
    </w:docPart>
    <w:docPart>
      <w:docPartPr>
        <w:name w:val="6278F0D223D54159B224AA631D2E9498"/>
        <w:category>
          <w:name w:val="General"/>
          <w:gallery w:val="placeholder"/>
        </w:category>
        <w:types>
          <w:type w:val="bbPlcHdr"/>
        </w:types>
        <w:behaviors>
          <w:behavior w:val="content"/>
        </w:behaviors>
        <w:guid w:val="{8C2E0EAC-E00D-4B69-A1D7-32A79252B2E3}"/>
      </w:docPartPr>
      <w:docPartBody>
        <w:p w:rsidR="00000000" w:rsidRDefault="002870E7">
          <w:pPr>
            <w:pStyle w:val="6278F0D223D54159B224AA631D2E9498"/>
          </w:pPr>
          <w:r w:rsidRPr="000040C5">
            <w:t>John Carter</w:t>
          </w:r>
        </w:p>
      </w:docPartBody>
    </w:docPart>
    <w:docPart>
      <w:docPartPr>
        <w:name w:val="32424DD7041349519AD2AFAF7A9EFA8D"/>
        <w:category>
          <w:name w:val="General"/>
          <w:gallery w:val="placeholder"/>
        </w:category>
        <w:types>
          <w:type w:val="bbPlcHdr"/>
        </w:types>
        <w:behaviors>
          <w:behavior w:val="content"/>
        </w:behaviors>
        <w:guid w:val="{10DCFC7F-3EF8-4FD2-9905-3A422CF8C518}"/>
      </w:docPartPr>
      <w:docPartBody>
        <w:p w:rsidR="00000000" w:rsidRDefault="002870E7">
          <w:pPr>
            <w:pStyle w:val="32424DD7041349519AD2AFAF7A9EFA8D"/>
          </w:pPr>
          <w:r w:rsidRPr="000040C5">
            <w:t>Teacher:</w:t>
          </w:r>
        </w:p>
      </w:docPartBody>
    </w:docPart>
    <w:docPart>
      <w:docPartPr>
        <w:name w:val="29A81EDD218E432CB33805E3CB934BBF"/>
        <w:category>
          <w:name w:val="General"/>
          <w:gallery w:val="placeholder"/>
        </w:category>
        <w:types>
          <w:type w:val="bbPlcHdr"/>
        </w:types>
        <w:behaviors>
          <w:behavior w:val="content"/>
        </w:behaviors>
        <w:guid w:val="{C9112F35-F494-4524-8B5E-DF081F371077}"/>
      </w:docPartPr>
      <w:docPartBody>
        <w:p w:rsidR="00000000" w:rsidRDefault="002870E7">
          <w:pPr>
            <w:pStyle w:val="29A81EDD218E432CB33805E3CB934BBF"/>
          </w:pPr>
          <w:r w:rsidRPr="000040C5">
            <w:t>Bella Nicolson</w:t>
          </w:r>
        </w:p>
      </w:docPartBody>
    </w:docPart>
    <w:docPart>
      <w:docPartPr>
        <w:name w:val="2CE00B3C376744AF98F11BC96C801627"/>
        <w:category>
          <w:name w:val="General"/>
          <w:gallery w:val="placeholder"/>
        </w:category>
        <w:types>
          <w:type w:val="bbPlcHdr"/>
        </w:types>
        <w:behaviors>
          <w:behavior w:val="content"/>
        </w:behaviors>
        <w:guid w:val="{B77AFED8-A321-4394-8A61-8B817228072A}"/>
      </w:docPartPr>
      <w:docPartBody>
        <w:p w:rsidR="00000000" w:rsidRDefault="002870E7">
          <w:pPr>
            <w:pStyle w:val="2CE00B3C376744AF98F11BC96C801627"/>
          </w:pPr>
          <w:r w:rsidRPr="000040C5">
            <w:t>Course:</w:t>
          </w:r>
        </w:p>
      </w:docPartBody>
    </w:docPart>
    <w:docPart>
      <w:docPartPr>
        <w:name w:val="5F46FD7852584CD1B14A2D62F3B53ECF"/>
        <w:category>
          <w:name w:val="General"/>
          <w:gallery w:val="placeholder"/>
        </w:category>
        <w:types>
          <w:type w:val="bbPlcHdr"/>
        </w:types>
        <w:behaviors>
          <w:behavior w:val="content"/>
        </w:behaviors>
        <w:guid w:val="{97D758CB-E77C-4948-B911-DD7CE203235C}"/>
      </w:docPartPr>
      <w:docPartBody>
        <w:p w:rsidR="00000000" w:rsidRDefault="002870E7">
          <w:pPr>
            <w:pStyle w:val="5F46FD7852584CD1B14A2D62F3B53ECF"/>
          </w:pPr>
          <w:r w:rsidRPr="000040C5">
            <w:t>Course title</w:t>
          </w:r>
        </w:p>
      </w:docPartBody>
    </w:docPart>
    <w:docPart>
      <w:docPartPr>
        <w:name w:val="FE425F2FA7334AF2AE13B382DA0E2722"/>
        <w:category>
          <w:name w:val="General"/>
          <w:gallery w:val="placeholder"/>
        </w:category>
        <w:types>
          <w:type w:val="bbPlcHdr"/>
        </w:types>
        <w:behaviors>
          <w:behavior w:val="content"/>
        </w:behaviors>
        <w:guid w:val="{C9F1F29F-DD67-4631-B888-3BCDE305A133}"/>
      </w:docPartPr>
      <w:docPartBody>
        <w:p w:rsidR="00000000" w:rsidRDefault="002870E7">
          <w:pPr>
            <w:pStyle w:val="FE425F2FA7334AF2AE13B382DA0E2722"/>
          </w:pPr>
          <w:r w:rsidRPr="000040C5">
            <w:t xml:space="preserve">Neque porro quisquam est, qui dolorem ipsum quia dolor sit amet, consectetur, adipisci </w:t>
          </w:r>
          <w:r w:rsidRPr="000040C5">
            <w:t>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E7"/>
    <w:rsid w:val="002870E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2E1F158F932345F0889DF6C9FB1889BA">
    <w:name w:val="2E1F158F932345F0889DF6C9FB1889BA"/>
  </w:style>
  <w:style w:type="paragraph" w:customStyle="1" w:styleId="32F21AA6862F402D8A2FEE34ADDD4DE4">
    <w:name w:val="32F21AA6862F402D8A2FEE34ADDD4DE4"/>
  </w:style>
  <w:style w:type="paragraph" w:customStyle="1" w:styleId="A38A9C29443147CC8259082A92669109">
    <w:name w:val="A38A9C29443147CC8259082A92669109"/>
  </w:style>
  <w:style w:type="paragraph" w:customStyle="1" w:styleId="4EE6D0CD4C184AA0AC0CE1D323ED7A0C">
    <w:name w:val="4EE6D0CD4C184AA0AC0CE1D323ED7A0C"/>
  </w:style>
  <w:style w:type="paragraph" w:customStyle="1" w:styleId="6278F0D223D54159B224AA631D2E9498">
    <w:name w:val="6278F0D223D54159B224AA631D2E9498"/>
  </w:style>
  <w:style w:type="paragraph" w:customStyle="1" w:styleId="32424DD7041349519AD2AFAF7A9EFA8D">
    <w:name w:val="32424DD7041349519AD2AFAF7A9EFA8D"/>
  </w:style>
  <w:style w:type="paragraph" w:customStyle="1" w:styleId="29A81EDD218E432CB33805E3CB934BBF">
    <w:name w:val="29A81EDD218E432CB33805E3CB934BBF"/>
  </w:style>
  <w:style w:type="paragraph" w:customStyle="1" w:styleId="2CE00B3C376744AF98F11BC96C801627">
    <w:name w:val="2CE00B3C376744AF98F11BC96C801627"/>
  </w:style>
  <w:style w:type="paragraph" w:customStyle="1" w:styleId="5F46FD7852584CD1B14A2D62F3B53ECF">
    <w:name w:val="5F46FD7852584CD1B14A2D62F3B53ECF"/>
  </w:style>
  <w:style w:type="paragraph" w:customStyle="1" w:styleId="4C2370B51C4B4FD1A377A943E826B85C">
    <w:name w:val="4C2370B51C4B4FD1A377A943E826B85C"/>
  </w:style>
  <w:style w:type="paragraph" w:customStyle="1" w:styleId="9D9042199D154217B94BA7D5CD44D145">
    <w:name w:val="9D9042199D154217B94BA7D5CD44D145"/>
  </w:style>
  <w:style w:type="paragraph" w:customStyle="1" w:styleId="B7AA5D0CC9B146AA9B3D80A17502D6F3">
    <w:name w:val="B7AA5D0CC9B146AA9B3D80A17502D6F3"/>
  </w:style>
  <w:style w:type="paragraph" w:customStyle="1" w:styleId="99D5F8BAFEE44BE3BAC7DD5013F1163A">
    <w:name w:val="99D5F8BAFEE44BE3BAC7DD5013F1163A"/>
  </w:style>
  <w:style w:type="paragraph" w:customStyle="1" w:styleId="0EB186C07CA240F58244859B762772BD">
    <w:name w:val="0EB186C07CA240F58244859B762772BD"/>
  </w:style>
  <w:style w:type="paragraph" w:customStyle="1" w:styleId="333ED592F7474E6A848986A20B0177A9">
    <w:name w:val="333ED592F7474E6A848986A20B0177A9"/>
  </w:style>
  <w:style w:type="paragraph" w:customStyle="1" w:styleId="FFDC12A32DDF4964A3C9431A2EC8AE4A">
    <w:name w:val="FFDC12A32DDF4964A3C9431A2EC8AE4A"/>
  </w:style>
  <w:style w:type="paragraph" w:customStyle="1" w:styleId="AB6980E4AAE2422BBDBB6B9DCC69E27C">
    <w:name w:val="AB6980E4AAE2422BBDBB6B9DCC69E27C"/>
  </w:style>
  <w:style w:type="paragraph" w:customStyle="1" w:styleId="F84FE74EB2CF4E75860B46B6B0DBFC39">
    <w:name w:val="F84FE74EB2CF4E75860B46B6B0DBFC39"/>
  </w:style>
  <w:style w:type="paragraph" w:customStyle="1" w:styleId="F0E326D488204A579CC796A7E003180F">
    <w:name w:val="F0E326D488204A579CC796A7E003180F"/>
  </w:style>
  <w:style w:type="paragraph" w:customStyle="1" w:styleId="E2F58CB1AFD74C608262B6E36AE98E26">
    <w:name w:val="E2F58CB1AFD74C608262B6E36AE98E26"/>
  </w:style>
  <w:style w:type="paragraph" w:customStyle="1" w:styleId="4D655F896A704890AB69D46D19AB69CD">
    <w:name w:val="4D655F896A704890AB69D46D19AB69CD"/>
  </w:style>
  <w:style w:type="paragraph" w:customStyle="1" w:styleId="69AC626828CD4EFF823C426740CDBAFA">
    <w:name w:val="69AC626828CD4EFF823C426740CDBAFA"/>
  </w:style>
  <w:style w:type="paragraph" w:customStyle="1" w:styleId="18B0D844D6234766B96A4B35C62E03C9">
    <w:name w:val="18B0D844D6234766B96A4B35C62E03C9"/>
  </w:style>
  <w:style w:type="paragraph" w:customStyle="1" w:styleId="2F03774E638D4BAC876F19D49538457C">
    <w:name w:val="2F03774E638D4BAC876F19D49538457C"/>
  </w:style>
  <w:style w:type="paragraph" w:customStyle="1" w:styleId="9D0E59A43F84448AA2BF46F337CF043A">
    <w:name w:val="9D0E59A43F84448AA2BF46F337CF043A"/>
  </w:style>
  <w:style w:type="paragraph" w:customStyle="1" w:styleId="3EC4F9BDC05F46029DB5531E3CD51E63">
    <w:name w:val="3EC4F9BDC05F46029DB5531E3CD51E63"/>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0B3B7112929A4BD4A6E9E3AA14447275">
    <w:name w:val="0B3B7112929A4BD4A6E9E3AA14447275"/>
  </w:style>
  <w:style w:type="paragraph" w:customStyle="1" w:styleId="866FDC2990FF4093B8AE63D1B3522E68">
    <w:name w:val="866FDC2990FF4093B8AE63D1B3522E68"/>
  </w:style>
  <w:style w:type="paragraph" w:customStyle="1" w:styleId="39447E9D1EBC4BF181F60D40D39446E3">
    <w:name w:val="39447E9D1EBC4BF181F60D40D39446E3"/>
  </w:style>
  <w:style w:type="paragraph" w:customStyle="1" w:styleId="1888B074E717458F995BD4E0A746E228">
    <w:name w:val="1888B074E717458F995BD4E0A746E228"/>
  </w:style>
  <w:style w:type="paragraph" w:customStyle="1" w:styleId="B4098A9BC3AD48F7A55E251E313912BC">
    <w:name w:val="B4098A9BC3AD48F7A55E251E313912BC"/>
  </w:style>
  <w:style w:type="paragraph" w:customStyle="1" w:styleId="BEAE63DEE6C84E25BE9DFC7C21CE6936">
    <w:name w:val="BEAE63DEE6C84E25BE9DFC7C21CE6936"/>
  </w:style>
  <w:style w:type="paragraph" w:customStyle="1" w:styleId="D69B73E2149349868C3DF5A5A8C39ED9">
    <w:name w:val="D69B73E2149349868C3DF5A5A8C39ED9"/>
  </w:style>
  <w:style w:type="paragraph" w:customStyle="1" w:styleId="964E1805AAB04DE4A86862B64C31681E">
    <w:name w:val="964E1805AAB04DE4A86862B64C31681E"/>
  </w:style>
  <w:style w:type="paragraph" w:customStyle="1" w:styleId="FE425F2FA7334AF2AE13B382DA0E2722">
    <w:name w:val="FE425F2FA7334AF2AE13B382DA0E2722"/>
  </w:style>
  <w:style w:type="paragraph" w:customStyle="1" w:styleId="57FA915850C4469EB6C363CBB324721B">
    <w:name w:val="57FA915850C4469EB6C363CBB324721B"/>
  </w:style>
  <w:style w:type="paragraph" w:customStyle="1" w:styleId="9B75458BF15448EAA82E63A375F07DC3">
    <w:name w:val="9B75458BF15448EAA82E63A375F07DC3"/>
  </w:style>
  <w:style w:type="paragraph" w:customStyle="1" w:styleId="CA56EF29A812469BA469255151A63DCD">
    <w:name w:val="CA56EF29A812469BA469255151A63DCD"/>
  </w:style>
  <w:style w:type="paragraph" w:customStyle="1" w:styleId="47A82751955E4F69BEF32CE0AD9A693B">
    <w:name w:val="47A82751955E4F69BEF32CE0AD9A693B"/>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73CDD70E1E79469BAEB66F890B8ABDA1">
    <w:name w:val="73CDD70E1E79469BAEB66F890B8ABDA1"/>
  </w:style>
  <w:style w:type="paragraph" w:customStyle="1" w:styleId="31F7990F88B34BAB844FAB591E1E2BB7">
    <w:name w:val="31F7990F88B34BAB844FAB591E1E2BB7"/>
  </w:style>
  <w:style w:type="paragraph" w:customStyle="1" w:styleId="81D03A690F94443887920F8516696D96">
    <w:name w:val="81D03A690F94443887920F8516696D96"/>
  </w:style>
  <w:style w:type="paragraph" w:customStyle="1" w:styleId="FE170E8015CB46379359B37B3AE6046E">
    <w:name w:val="FE170E8015CB46379359B37B3AE6046E"/>
  </w:style>
  <w:style w:type="paragraph" w:customStyle="1" w:styleId="BD69BBA76A714FB8A5C7D46B144CC2EE">
    <w:name w:val="BD69BBA76A714FB8A5C7D46B144CC2EE"/>
  </w:style>
  <w:style w:type="paragraph" w:customStyle="1" w:styleId="623877A880194709B28EF3020784E957">
    <w:name w:val="623877A880194709B28EF3020784E957"/>
  </w:style>
  <w:style w:type="paragraph" w:customStyle="1" w:styleId="E3642028CFA04FE6956D6E8B765E1DDF">
    <w:name w:val="E3642028CFA04FE6956D6E8B765E1DDF"/>
  </w:style>
  <w:style w:type="paragraph" w:customStyle="1" w:styleId="A075833047EA4AEB8EDB6071C0682113">
    <w:name w:val="A075833047EA4AEB8EDB6071C0682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4</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Mathematics</dc:title>
  <dc:subject/>
  <dc:creator/>
  <cp:keywords/>
  <dc:description/>
  <cp:lastModifiedBy/>
  <cp:revision>1</cp:revision>
  <dcterms:created xsi:type="dcterms:W3CDTF">2020-11-25T12:14:00Z</dcterms:created>
  <dcterms:modified xsi:type="dcterms:W3CDTF">2020-11-25T16:52:00Z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